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C014" w14:textId="5AB17A21" w:rsidR="00676557" w:rsidRDefault="00676557" w:rsidP="00676557">
      <w:pPr>
        <w:pStyle w:val="Title"/>
      </w:pPr>
      <w:r>
        <w:t>Final Project – WEB 210</w:t>
      </w:r>
    </w:p>
    <w:p w14:paraId="5C9471D7" w14:textId="77777777" w:rsidR="00676557" w:rsidRDefault="00676557" w:rsidP="00676557">
      <w:pPr>
        <w:widowControl w:val="0"/>
        <w:tabs>
          <w:tab w:val="center" w:pos="4433"/>
        </w:tabs>
        <w:autoSpaceDE w:val="0"/>
        <w:autoSpaceDN w:val="0"/>
        <w:adjustRightInd w:val="0"/>
        <w:rPr>
          <w:bCs/>
        </w:rPr>
      </w:pPr>
    </w:p>
    <w:p w14:paraId="45E0363F" w14:textId="77777777" w:rsidR="00676557" w:rsidRDefault="00676557" w:rsidP="00676557">
      <w:pPr>
        <w:widowControl w:val="0"/>
        <w:tabs>
          <w:tab w:val="center" w:pos="4433"/>
        </w:tabs>
        <w:autoSpaceDE w:val="0"/>
        <w:autoSpaceDN w:val="0"/>
        <w:adjustRightInd w:val="0"/>
        <w:rPr>
          <w:bCs/>
          <w:i/>
          <w:iCs/>
        </w:rPr>
      </w:pPr>
      <w:r>
        <w:rPr>
          <w:bCs/>
          <w:i/>
          <w:iCs/>
        </w:rPr>
        <w:t>Overview</w:t>
      </w:r>
    </w:p>
    <w:p w14:paraId="458DF35E" w14:textId="08CDF3F4" w:rsidR="00676557" w:rsidRDefault="00676557" w:rsidP="00676557">
      <w:pPr>
        <w:widowControl w:val="0"/>
        <w:tabs>
          <w:tab w:val="center" w:pos="4433"/>
        </w:tabs>
        <w:autoSpaceDE w:val="0"/>
        <w:autoSpaceDN w:val="0"/>
        <w:adjustRightInd w:val="0"/>
        <w:rPr>
          <w:bCs/>
          <w:i/>
          <w:iCs/>
        </w:rPr>
      </w:pPr>
      <w:r>
        <w:rPr>
          <w:bCs/>
          <w:i/>
          <w:iCs/>
        </w:rPr>
        <w:t>My Final Project is a professional portfolio that serves as a resume and shows some of the coding work that I have done recently.</w:t>
      </w:r>
    </w:p>
    <w:p w14:paraId="71BE26E0" w14:textId="6B201EA1" w:rsidR="00676557" w:rsidRDefault="004411CE" w:rsidP="00676557">
      <w:pPr>
        <w:pStyle w:val="Heading1"/>
        <w:numPr>
          <w:ilvl w:val="0"/>
          <w:numId w:val="28"/>
        </w:numPr>
        <w:tabs>
          <w:tab w:val="clear" w:pos="432"/>
          <w:tab w:val="num" w:pos="360"/>
        </w:tabs>
        <w:ind w:left="0" w:firstLine="0"/>
      </w:pPr>
      <w:r>
        <w:t xml:space="preserve">    Background</w:t>
      </w:r>
    </w:p>
    <w:p w14:paraId="6D669419" w14:textId="4A43F36F" w:rsidR="00676557" w:rsidRDefault="004411CE" w:rsidP="004A266F">
      <w:pPr>
        <w:widowControl w:val="0"/>
        <w:tabs>
          <w:tab w:val="left" w:pos="691"/>
        </w:tabs>
        <w:autoSpaceDE w:val="0"/>
        <w:autoSpaceDN w:val="0"/>
        <w:adjustRightInd w:val="0"/>
        <w:spacing w:line="260" w:lineRule="exact"/>
        <w:ind w:left="691"/>
        <w:rPr>
          <w:bCs/>
        </w:rPr>
      </w:pPr>
      <w:r>
        <w:rPr>
          <w:bCs/>
        </w:rPr>
        <w:t>I have previous experience in web development as I completed the Front-End Engineering Program at The Iron Yard and have worked for several companies doing front-end work. I am now at Wake Technical Community College in the Web Developer program working towards an associate degree to sharpen and grow my skills.</w:t>
      </w:r>
    </w:p>
    <w:p w14:paraId="290E63BA" w14:textId="371799A7" w:rsidR="00676557" w:rsidRDefault="004411CE" w:rsidP="00676557">
      <w:pPr>
        <w:pStyle w:val="Heading1"/>
        <w:numPr>
          <w:ilvl w:val="0"/>
          <w:numId w:val="27"/>
        </w:numPr>
        <w:tabs>
          <w:tab w:val="clear" w:pos="432"/>
        </w:tabs>
        <w:ind w:left="0" w:firstLine="0"/>
      </w:pPr>
      <w:r>
        <w:t>Goals</w:t>
      </w:r>
    </w:p>
    <w:p w14:paraId="2814A22D" w14:textId="4C842B44" w:rsidR="00676557" w:rsidRDefault="004411CE" w:rsidP="004A266F">
      <w:pPr>
        <w:widowControl w:val="0"/>
        <w:tabs>
          <w:tab w:val="left" w:pos="691"/>
        </w:tabs>
        <w:autoSpaceDE w:val="0"/>
        <w:autoSpaceDN w:val="0"/>
        <w:adjustRightInd w:val="0"/>
        <w:spacing w:line="260" w:lineRule="exact"/>
        <w:ind w:left="691"/>
        <w:rPr>
          <w:bCs/>
        </w:rPr>
      </w:pPr>
      <w:r>
        <w:rPr>
          <w:bCs/>
        </w:rPr>
        <w:t xml:space="preserve">The purpose of this project is to serve as a professional resume and portfolio for me and my recent work. The intended audiences are hiring managers and technical </w:t>
      </w:r>
      <w:r w:rsidR="004D1FFE">
        <w:rPr>
          <w:bCs/>
        </w:rPr>
        <w:t>recruiters. I will build the project using HTML5 and CSS3, using CSS Grid</w:t>
      </w:r>
      <w:r w:rsidR="00A62FEC">
        <w:rPr>
          <w:bCs/>
        </w:rPr>
        <w:t xml:space="preserve"> and Bootstrap</w:t>
      </w:r>
      <w:r w:rsidR="004D1FFE">
        <w:rPr>
          <w:bCs/>
        </w:rPr>
        <w:t xml:space="preserve"> to build the layout and make it responsive for different viewports. It will take approximately 10 hours to complete. I would charge a client roughly $500 for this project. Individuals will come to this site after being directed to it from job applications and their experience will be simple and to the point. My work will most likely be viewed from a desktop initially.  </w:t>
      </w:r>
    </w:p>
    <w:p w14:paraId="67DFFE33" w14:textId="00D6BBFD" w:rsidR="00771F16" w:rsidRDefault="004D1FFE" w:rsidP="004D1FFE">
      <w:pPr>
        <w:pStyle w:val="Heading1"/>
        <w:numPr>
          <w:ilvl w:val="0"/>
          <w:numId w:val="28"/>
        </w:numPr>
        <w:tabs>
          <w:tab w:val="clear" w:pos="432"/>
          <w:tab w:val="num" w:pos="360"/>
        </w:tabs>
        <w:ind w:left="0" w:firstLine="0"/>
      </w:pPr>
      <w:r>
        <w:t xml:space="preserve">    </w:t>
      </w:r>
      <w:r>
        <w:t>Audience</w:t>
      </w:r>
    </w:p>
    <w:p w14:paraId="32864565" w14:textId="5DD5D81C" w:rsidR="004D1FFE" w:rsidRDefault="004D1FFE" w:rsidP="004D1FFE">
      <w:pPr>
        <w:ind w:left="720"/>
      </w:pPr>
      <w:r>
        <w:t>The audience for this website will be hiring managers and technical recruiters, most likely aged 20-50 years of age who are looking for web developers to hire. They will use my site as a means of determining my ability to</w:t>
      </w:r>
      <w:r w:rsidR="004A266F">
        <w:t xml:space="preserve"> write clean and efficient code, while also evaluating my ability to make a site responsive and be creative with my designs. Their goal will be to assess whether I will make a valuable addition to a development team. The site will most likely be accessed on a desktop or laptop initially, and then accessed from a mobile device to test mobile responsiveness. </w:t>
      </w:r>
    </w:p>
    <w:p w14:paraId="0F886A22" w14:textId="70CFBCD6" w:rsidR="004A266F" w:rsidRDefault="004A266F" w:rsidP="004A266F">
      <w:pPr>
        <w:pStyle w:val="Heading1"/>
        <w:numPr>
          <w:ilvl w:val="0"/>
          <w:numId w:val="28"/>
        </w:numPr>
        <w:tabs>
          <w:tab w:val="clear" w:pos="432"/>
          <w:tab w:val="num" w:pos="360"/>
        </w:tabs>
        <w:ind w:left="0" w:firstLine="0"/>
      </w:pPr>
      <w:r>
        <w:lastRenderedPageBreak/>
        <w:t xml:space="preserve">    </w:t>
      </w:r>
      <w:r>
        <w:t>Visual Site Map</w:t>
      </w:r>
    </w:p>
    <w:p w14:paraId="7F5BC6A3" w14:textId="1F794E53" w:rsidR="0018534B" w:rsidRPr="0018534B" w:rsidRDefault="0018534B" w:rsidP="0018534B">
      <w:pPr>
        <w:ind w:left="720"/>
      </w:pPr>
      <w:r>
        <w:rPr>
          <w:noProof/>
        </w:rPr>
        <w:drawing>
          <wp:inline distT="0" distB="0" distL="0" distR="0" wp14:anchorId="0BBE9701" wp14:editId="3C3BBC51">
            <wp:extent cx="5943600" cy="2133600"/>
            <wp:effectExtent l="0" t="0" r="0" b="0"/>
            <wp:docPr id="157746515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65154"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45F8C3E2" w14:textId="4A9EDFED" w:rsidR="004A266F" w:rsidRDefault="004A266F" w:rsidP="004A266F">
      <w:pPr>
        <w:pStyle w:val="Heading1"/>
        <w:numPr>
          <w:ilvl w:val="0"/>
          <w:numId w:val="28"/>
        </w:numPr>
        <w:tabs>
          <w:tab w:val="clear" w:pos="432"/>
          <w:tab w:val="num" w:pos="360"/>
        </w:tabs>
        <w:ind w:left="0" w:firstLine="0"/>
      </w:pPr>
      <w:r>
        <w:t xml:space="preserve">    </w:t>
      </w:r>
      <w:r>
        <w:t>Content</w:t>
      </w:r>
    </w:p>
    <w:p w14:paraId="1DFCC433" w14:textId="1872EF54" w:rsidR="0018534B" w:rsidRPr="0018534B" w:rsidRDefault="0018534B" w:rsidP="0018534B">
      <w:pPr>
        <w:ind w:left="720"/>
      </w:pPr>
      <w:r>
        <w:t>The site will require a personal biography</w:t>
      </w:r>
      <w:r w:rsidR="00A62FEC">
        <w:t xml:space="preserve"> on the About Me page</w:t>
      </w:r>
      <w:r>
        <w:t xml:space="preserve"> with basic</w:t>
      </w:r>
      <w:r w:rsidR="00A62FEC">
        <w:t xml:space="preserve"> and some personal</w:t>
      </w:r>
      <w:r>
        <w:t xml:space="preserve"> information about </w:t>
      </w:r>
      <w:r w:rsidR="00A62FEC">
        <w:t>me,</w:t>
      </w:r>
      <w:r>
        <w:t xml:space="preserve"> </w:t>
      </w:r>
      <w:r>
        <w:t>social icons and links</w:t>
      </w:r>
      <w:r w:rsidR="00A62FEC">
        <w:t xml:space="preserve"> that will link to my social media</w:t>
      </w:r>
      <w:r>
        <w:t xml:space="preserve">, </w:t>
      </w:r>
      <w:r w:rsidR="00A62FEC">
        <w:t xml:space="preserve">and </w:t>
      </w:r>
      <w:r>
        <w:t>contact information</w:t>
      </w:r>
      <w:r w:rsidR="00A62FEC">
        <w:t xml:space="preserve"> for people viewing the site to reach me. The Coding Experience page will require</w:t>
      </w:r>
      <w:r>
        <w:t xml:space="preserve"> a list of</w:t>
      </w:r>
      <w:r w:rsidR="00A62FEC">
        <w:t xml:space="preserve"> my previous</w:t>
      </w:r>
      <w:r>
        <w:t xml:space="preserve"> coding experienc</w:t>
      </w:r>
      <w:r w:rsidR="00A62FEC">
        <w:t xml:space="preserve">e, while the Non-Coding Experience will require </w:t>
      </w:r>
      <w:r>
        <w:t>a list of non-coding experience</w:t>
      </w:r>
      <w:r w:rsidR="00A62FEC">
        <w:t xml:space="preserve"> I have from previous jobs. Last, the My Work page will require</w:t>
      </w:r>
      <w:r>
        <w:t xml:space="preserve"> photos of my work</w:t>
      </w:r>
      <w:r w:rsidR="00A62FEC">
        <w:t xml:space="preserve"> in an image gallery with links attached to them, along with brief descriptions of each</w:t>
      </w:r>
      <w:r>
        <w:t>.</w:t>
      </w:r>
    </w:p>
    <w:p w14:paraId="773F678C" w14:textId="1EBEF5CC" w:rsidR="004A266F" w:rsidRDefault="004A266F" w:rsidP="004A266F">
      <w:pPr>
        <w:pStyle w:val="Heading1"/>
        <w:numPr>
          <w:ilvl w:val="0"/>
          <w:numId w:val="28"/>
        </w:numPr>
        <w:tabs>
          <w:tab w:val="clear" w:pos="432"/>
          <w:tab w:val="num" w:pos="360"/>
        </w:tabs>
        <w:ind w:left="0" w:firstLine="0"/>
      </w:pPr>
      <w:r>
        <w:t xml:space="preserve">    </w:t>
      </w:r>
      <w:r>
        <w:t>Features</w:t>
      </w:r>
    </w:p>
    <w:p w14:paraId="1F6816CD" w14:textId="002D6D26" w:rsidR="004A266F" w:rsidRDefault="00A62FEC" w:rsidP="004D1FFE">
      <w:pPr>
        <w:ind w:left="720"/>
      </w:pPr>
      <w:r>
        <w:t>The website</w:t>
      </w:r>
      <w:r w:rsidR="00845C3E">
        <w:t xml:space="preserve"> will be built using HTML5 semantic elements and</w:t>
      </w:r>
      <w:r>
        <w:t xml:space="preserve"> will feature a layout built is CSS Grid and Bootstrap that is responsive for all screen sizes, including the navigation elements and image gallery</w:t>
      </w:r>
      <w:r w:rsidR="00845C3E">
        <w:t xml:space="preserve">. </w:t>
      </w:r>
      <w:r w:rsidR="00DC2DC9">
        <w:t>The site will be optimized for SEO.</w:t>
      </w:r>
    </w:p>
    <w:p w14:paraId="5F2E58D3" w14:textId="77777777" w:rsidR="004D1FFE" w:rsidRDefault="004D1FFE" w:rsidP="004D1FFE">
      <w:pPr>
        <w:ind w:left="720"/>
      </w:pPr>
    </w:p>
    <w:p w14:paraId="5A15CCCF" w14:textId="472C1B20" w:rsidR="000A0F9B" w:rsidRDefault="000A0F9B" w:rsidP="000A0F9B"/>
    <w:sectPr w:rsidR="000A0F9B" w:rsidSect="000A0F9B">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191C3" w14:textId="77777777" w:rsidR="002C683A" w:rsidRDefault="002C683A">
      <w:pPr>
        <w:spacing w:after="0" w:line="240" w:lineRule="auto"/>
      </w:pPr>
      <w:r>
        <w:separator/>
      </w:r>
    </w:p>
  </w:endnote>
  <w:endnote w:type="continuationSeparator" w:id="0">
    <w:p w14:paraId="68058A44" w14:textId="77777777" w:rsidR="002C683A" w:rsidRDefault="002C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2FB37ED9"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94B6" w14:textId="77777777" w:rsidR="002C683A" w:rsidRDefault="002C683A">
      <w:pPr>
        <w:spacing w:after="0" w:line="240" w:lineRule="auto"/>
      </w:pPr>
      <w:r>
        <w:separator/>
      </w:r>
    </w:p>
  </w:footnote>
  <w:footnote w:type="continuationSeparator" w:id="0">
    <w:p w14:paraId="513AC4A5" w14:textId="77777777" w:rsidR="002C683A" w:rsidRDefault="002C6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83970676">
    <w:abstractNumId w:val="13"/>
  </w:num>
  <w:num w:numId="2" w16cid:durableId="1179269818">
    <w:abstractNumId w:val="11"/>
  </w:num>
  <w:num w:numId="3" w16cid:durableId="3360067">
    <w:abstractNumId w:val="11"/>
  </w:num>
  <w:num w:numId="4" w16cid:durableId="1162234913">
    <w:abstractNumId w:val="11"/>
  </w:num>
  <w:num w:numId="5" w16cid:durableId="1196772945">
    <w:abstractNumId w:val="11"/>
  </w:num>
  <w:num w:numId="6" w16cid:durableId="1221987144">
    <w:abstractNumId w:val="11"/>
  </w:num>
  <w:num w:numId="7" w16cid:durableId="935671766">
    <w:abstractNumId w:val="11"/>
  </w:num>
  <w:num w:numId="8" w16cid:durableId="1508249031">
    <w:abstractNumId w:val="11"/>
  </w:num>
  <w:num w:numId="9" w16cid:durableId="574317555">
    <w:abstractNumId w:val="11"/>
  </w:num>
  <w:num w:numId="10" w16cid:durableId="947738001">
    <w:abstractNumId w:val="11"/>
  </w:num>
  <w:num w:numId="11" w16cid:durableId="1691293329">
    <w:abstractNumId w:val="11"/>
  </w:num>
  <w:num w:numId="12" w16cid:durableId="1155992698">
    <w:abstractNumId w:val="11"/>
  </w:num>
  <w:num w:numId="13" w16cid:durableId="885025878">
    <w:abstractNumId w:val="16"/>
  </w:num>
  <w:num w:numId="14" w16cid:durableId="1402559202">
    <w:abstractNumId w:val="15"/>
  </w:num>
  <w:num w:numId="15" w16cid:durableId="1500195756">
    <w:abstractNumId w:val="17"/>
  </w:num>
  <w:num w:numId="16" w16cid:durableId="782723950">
    <w:abstractNumId w:val="12"/>
  </w:num>
  <w:num w:numId="17" w16cid:durableId="1363750018">
    <w:abstractNumId w:val="9"/>
  </w:num>
  <w:num w:numId="18" w16cid:durableId="1288046423">
    <w:abstractNumId w:val="7"/>
  </w:num>
  <w:num w:numId="19" w16cid:durableId="1599408106">
    <w:abstractNumId w:val="6"/>
  </w:num>
  <w:num w:numId="20" w16cid:durableId="955983902">
    <w:abstractNumId w:val="5"/>
  </w:num>
  <w:num w:numId="21" w16cid:durableId="1142622237">
    <w:abstractNumId w:val="4"/>
  </w:num>
  <w:num w:numId="22" w16cid:durableId="1026060530">
    <w:abstractNumId w:val="8"/>
  </w:num>
  <w:num w:numId="23" w16cid:durableId="757095567">
    <w:abstractNumId w:val="3"/>
  </w:num>
  <w:num w:numId="24" w16cid:durableId="641426926">
    <w:abstractNumId w:val="2"/>
  </w:num>
  <w:num w:numId="25" w16cid:durableId="824862510">
    <w:abstractNumId w:val="1"/>
  </w:num>
  <w:num w:numId="26" w16cid:durableId="632171847">
    <w:abstractNumId w:val="0"/>
  </w:num>
  <w:num w:numId="27" w16cid:durableId="1202090293">
    <w:abstractNumId w:val="14"/>
  </w:num>
  <w:num w:numId="28" w16cid:durableId="11114390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03092594">
    <w:abstractNumId w:val="10"/>
  </w:num>
  <w:num w:numId="30" w16cid:durableId="170991257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57"/>
    <w:rsid w:val="000A0F9B"/>
    <w:rsid w:val="00123E1E"/>
    <w:rsid w:val="0013591F"/>
    <w:rsid w:val="0018534B"/>
    <w:rsid w:val="00216BF8"/>
    <w:rsid w:val="0024640E"/>
    <w:rsid w:val="002C1B16"/>
    <w:rsid w:val="002C683A"/>
    <w:rsid w:val="004411CE"/>
    <w:rsid w:val="004A266F"/>
    <w:rsid w:val="004D1FFE"/>
    <w:rsid w:val="00676557"/>
    <w:rsid w:val="00771F16"/>
    <w:rsid w:val="0078294C"/>
    <w:rsid w:val="00845C3E"/>
    <w:rsid w:val="008B6008"/>
    <w:rsid w:val="00971DEC"/>
    <w:rsid w:val="00A62FEC"/>
    <w:rsid w:val="00B64B70"/>
    <w:rsid w:val="00B66857"/>
    <w:rsid w:val="00BA3B94"/>
    <w:rsid w:val="00C07BE9"/>
    <w:rsid w:val="00DC2DC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54E0E"/>
  <w15:chartTrackingRefBased/>
  <w15:docId w15:val="{9C6073B5-D194-4745-8B56-39F9FCD9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customStyle="1" w:styleId="Bullet">
    <w:name w:val="Bullet"/>
    <w:basedOn w:val="Normal"/>
    <w:rsid w:val="00676557"/>
    <w:pPr>
      <w:numPr>
        <w:numId w:val="29"/>
      </w:numPr>
      <w:spacing w:after="0" w:line="240" w:lineRule="auto"/>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se\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76</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Tyler Franklin</cp:lastModifiedBy>
  <cp:revision>1</cp:revision>
  <dcterms:created xsi:type="dcterms:W3CDTF">2023-04-20T01:16:00Z</dcterms:created>
  <dcterms:modified xsi:type="dcterms:W3CDTF">2023-04-20T02:32:00Z</dcterms:modified>
</cp:coreProperties>
</file>